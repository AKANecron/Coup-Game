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447631" w14:paraId="0CF63703" w14:textId="77777777">
        <w:tc>
          <w:tcPr>
            <w:tcW w:w="4000" w:type="pct"/>
            <w:vAlign w:val="bottom"/>
          </w:tcPr>
          <w:sdt>
            <w:sdtPr>
              <w:alias w:val="Company Name"/>
              <w:tag w:val=""/>
              <w:id w:val="-886792623"/>
              <w:placeholder>
                <w:docPart w:val="FF1932AF3A914B1BBABD1F9CCC65AB9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61F9B92C" w14:textId="0C453CF1" w:rsidR="00447631" w:rsidRDefault="0042411E">
                <w:pPr>
                  <w:pStyle w:val="Name"/>
                  <w:ind w:left="0" w:right="0"/>
                </w:pPr>
                <w:r>
                  <w:t>SYST17796 TEAM PROJECT</w:t>
                </w:r>
              </w:p>
            </w:sdtContent>
          </w:sdt>
          <w:sdt>
            <w:sdtPr>
              <w:rPr>
                <w:rStyle w:val="SubtitleChar"/>
              </w:rPr>
              <w:alias w:val="Company Address"/>
              <w:tag w:val=""/>
              <w:id w:val="-835229435"/>
              <w:placeholder>
                <w:docPart w:val="336F2E3CB85246E185826A6B8B8AD2FD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>
              <w:rPr>
                <w:rStyle w:val="SubtitleChar"/>
              </w:rPr>
            </w:sdtEndPr>
            <w:sdtContent>
              <w:p w14:paraId="4441C3F8" w14:textId="25361B55" w:rsidR="00447631" w:rsidRDefault="001A0EAB" w:rsidP="00F537DF">
                <w:pPr>
                  <w:pStyle w:val="NoSpacing"/>
                  <w:ind w:left="0" w:right="0"/>
                </w:pPr>
                <w:r w:rsidRPr="001A0EAB">
                  <w:rPr>
                    <w:rStyle w:val="SubtitleChar"/>
                  </w:rPr>
                  <w:br/>
                </w:r>
                <w:r w:rsidRPr="001A0EAB">
                  <w:rPr>
                    <w:rStyle w:val="SubtitleChar"/>
                  </w:rPr>
                  <w:br/>
                </w:r>
                <w:r w:rsidR="00F537DF" w:rsidRPr="001A0EAB">
                  <w:rPr>
                    <w:rStyle w:val="SubtitleChar"/>
                  </w:rPr>
                  <w:t xml:space="preserve">Team Name: </w:t>
                </w:r>
                <w:r w:rsidR="0010404B">
                  <w:rPr>
                    <w:rStyle w:val="SubtitleChar"/>
                  </w:rPr>
                  <w:t xml:space="preserve">The Bronze </w:t>
                </w:r>
                <w:r w:rsidR="005E0FC3">
                  <w:rPr>
                    <w:rStyle w:val="SubtitleChar"/>
                  </w:rPr>
                  <w:t>Medalists</w:t>
                </w:r>
              </w:p>
            </w:sdtContent>
          </w:sdt>
        </w:tc>
        <w:tc>
          <w:tcPr>
            <w:tcW w:w="1000" w:type="pct"/>
            <w:vAlign w:val="center"/>
          </w:tcPr>
          <w:p w14:paraId="2A07EC05" w14:textId="77777777" w:rsidR="00447631" w:rsidRDefault="00447631">
            <w:pPr>
              <w:pStyle w:val="NoSpacing"/>
              <w:ind w:left="0" w:right="0"/>
              <w:jc w:val="center"/>
            </w:pPr>
          </w:p>
        </w:tc>
      </w:tr>
    </w:tbl>
    <w:p w14:paraId="5CA93499" w14:textId="77777777" w:rsidR="001A0EAB" w:rsidRPr="001A0EAB" w:rsidRDefault="00BE1CC0" w:rsidP="001A0EAB">
      <w:pPr>
        <w:pStyle w:val="Subtitle"/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93B0E5" wp14:editId="13F6211A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7A5234" w14:textId="77777777" w:rsidR="00447631" w:rsidRPr="00F537DF" w:rsidRDefault="00F537DF">
                            <w:pPr>
                              <w:pStyle w:val="Title"/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Team Contract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447631" w:rsidRPr="00F537DF" w:rsidRDefault="00F537DF">
                      <w:pPr>
                        <w:pStyle w:val="Title"/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Team Contract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A0EAB">
        <w:rPr>
          <w:b w:val="0"/>
          <w:i/>
          <w:sz w:val="24"/>
        </w:rPr>
        <w:t xml:space="preserve">Please negotiate, sign, scan and include as the first section in your Deliverable 1.  </w:t>
      </w:r>
    </w:p>
    <w:p w14:paraId="6253A87F" w14:textId="77777777" w:rsidR="001A0EAB" w:rsidRPr="000B549D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>Please note that if cheating is discovered in a group assignment each member will be charged with a cheating offense regardless of their involvement in the offense.  Each member will receive the appropriate sanction based on their individual academic honesty history.</w:t>
      </w:r>
    </w:p>
    <w:p w14:paraId="3E7404F3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b/>
        </w:rPr>
      </w:pPr>
      <w:r w:rsidRPr="000B549D">
        <w:rPr>
          <w:rFonts w:ascii="Arial" w:hAnsi="Arial" w:cs="Arial"/>
          <w:b/>
        </w:rPr>
        <w:t xml:space="preserve">Please ensure that you </w:t>
      </w:r>
      <w:r w:rsidRPr="00836A14">
        <w:rPr>
          <w:rFonts w:ascii="Arial" w:hAnsi="Arial" w:cs="Arial"/>
          <w:b/>
        </w:rPr>
        <w:t xml:space="preserve">understand </w:t>
      </w:r>
      <w:r w:rsidRPr="000B549D">
        <w:rPr>
          <w:rFonts w:ascii="Arial" w:hAnsi="Arial" w:cs="Arial"/>
          <w:b/>
        </w:rPr>
        <w:t xml:space="preserve">the importance of academic honesty.  </w:t>
      </w:r>
      <w:r w:rsidRPr="00836A14">
        <w:rPr>
          <w:rFonts w:ascii="Arial" w:hAnsi="Arial" w:cs="Arial"/>
          <w:b/>
        </w:rPr>
        <w:t xml:space="preserve">Each member of the group </w:t>
      </w:r>
      <w:r w:rsidRPr="000B549D">
        <w:rPr>
          <w:rFonts w:ascii="Arial" w:hAnsi="Arial" w:cs="Arial"/>
          <w:b/>
        </w:rPr>
        <w:t xml:space="preserve">is responsible to ensure the academic integrity of </w:t>
      </w:r>
      <w:r>
        <w:rPr>
          <w:rFonts w:ascii="Arial" w:hAnsi="Arial" w:cs="Arial"/>
          <w:b/>
        </w:rPr>
        <w:t xml:space="preserve">all of </w:t>
      </w:r>
      <w:r w:rsidRPr="000B549D">
        <w:rPr>
          <w:rFonts w:ascii="Arial" w:hAnsi="Arial" w:cs="Arial"/>
          <w:b/>
        </w:rPr>
        <w:t>the submitted work, not just their own part.</w:t>
      </w:r>
      <w:r>
        <w:rPr>
          <w:rFonts w:ascii="Arial" w:hAnsi="Arial" w:cs="Arial"/>
          <w:b/>
        </w:rPr>
        <w:t xml:space="preserve"> Placing your name on a submission indicates that you take responsibility for its content.</w:t>
      </w:r>
    </w:p>
    <w:tbl>
      <w:tblPr>
        <w:tblpPr w:leftFromText="180" w:rightFromText="180" w:vertAnchor="text" w:horzAnchor="margin" w:tblpXSpec="center" w:tblpY="727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3969"/>
        <w:gridCol w:w="2552"/>
      </w:tblGrid>
      <w:tr w:rsidR="001A0EAB" w14:paraId="3E88C6A3" w14:textId="77777777" w:rsidTr="00FA2501">
        <w:trPr>
          <w:trHeight w:val="237"/>
        </w:trPr>
        <w:tc>
          <w:tcPr>
            <w:tcW w:w="4077" w:type="dxa"/>
          </w:tcPr>
          <w:p w14:paraId="03EEBEF0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Team Member Names (Please Print)</w:t>
            </w:r>
          </w:p>
        </w:tc>
        <w:tc>
          <w:tcPr>
            <w:tcW w:w="3969" w:type="dxa"/>
          </w:tcPr>
          <w:p w14:paraId="791FBCCC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Signatures</w:t>
            </w:r>
          </w:p>
        </w:tc>
        <w:tc>
          <w:tcPr>
            <w:tcW w:w="2552" w:type="dxa"/>
          </w:tcPr>
          <w:p w14:paraId="519AE67A" w14:textId="77777777" w:rsidR="001A0EAB" w:rsidRPr="001A0EAB" w:rsidRDefault="001A0EAB" w:rsidP="001A0EAB">
            <w:pPr>
              <w:pStyle w:val="Name"/>
              <w:rPr>
                <w:sz w:val="28"/>
                <w:szCs w:val="28"/>
              </w:rPr>
            </w:pPr>
            <w:r w:rsidRPr="001A0EAB">
              <w:rPr>
                <w:sz w:val="28"/>
                <w:szCs w:val="28"/>
              </w:rPr>
              <w:t>Student ID</w:t>
            </w:r>
          </w:p>
        </w:tc>
      </w:tr>
      <w:tr w:rsidR="001A0EAB" w14:paraId="1FF98EE5" w14:textId="77777777" w:rsidTr="00FA2501">
        <w:trPr>
          <w:trHeight w:val="964"/>
        </w:trPr>
        <w:tc>
          <w:tcPr>
            <w:tcW w:w="4077" w:type="dxa"/>
            <w:vAlign w:val="center"/>
          </w:tcPr>
          <w:p w14:paraId="4F503943" w14:textId="644E3BF9" w:rsidR="001A0EAB" w:rsidRPr="00FA2501" w:rsidRDefault="001A0EAB" w:rsidP="00FA2501">
            <w:pPr>
              <w:spacing w:after="0"/>
              <w:rPr>
                <w:sz w:val="28"/>
                <w:szCs w:val="28"/>
              </w:rPr>
            </w:pPr>
            <w:r w:rsidRPr="00FA2501">
              <w:rPr>
                <w:sz w:val="28"/>
                <w:szCs w:val="28"/>
              </w:rPr>
              <w:t>Project Leader:</w:t>
            </w:r>
            <w:r w:rsidR="00FA2501" w:rsidRPr="00FA2501">
              <w:rPr>
                <w:sz w:val="28"/>
                <w:szCs w:val="28"/>
              </w:rPr>
              <w:t xml:space="preserve"> Omar Musleh</w:t>
            </w:r>
          </w:p>
        </w:tc>
        <w:tc>
          <w:tcPr>
            <w:tcW w:w="3969" w:type="dxa"/>
            <w:vAlign w:val="center"/>
          </w:tcPr>
          <w:p w14:paraId="53B1B13B" w14:textId="77777777" w:rsidR="001A0EAB" w:rsidRPr="00FA2501" w:rsidRDefault="001A0EAB" w:rsidP="00FA2501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62E901DE" w14:textId="7FE5BAB5" w:rsidR="001A0EAB" w:rsidRPr="00FA2501" w:rsidRDefault="00FA2501" w:rsidP="00FA2501">
            <w:pPr>
              <w:spacing w:after="0"/>
              <w:rPr>
                <w:sz w:val="28"/>
                <w:szCs w:val="28"/>
              </w:rPr>
            </w:pPr>
            <w:r w:rsidRPr="00FA2501">
              <w:rPr>
                <w:sz w:val="28"/>
                <w:szCs w:val="28"/>
              </w:rPr>
              <w:t>991578729</w:t>
            </w:r>
          </w:p>
        </w:tc>
      </w:tr>
      <w:tr w:rsidR="001A0EAB" w14:paraId="196EC480" w14:textId="77777777" w:rsidTr="00FA2501">
        <w:trPr>
          <w:trHeight w:val="964"/>
        </w:trPr>
        <w:tc>
          <w:tcPr>
            <w:tcW w:w="4077" w:type="dxa"/>
            <w:vAlign w:val="center"/>
          </w:tcPr>
          <w:p w14:paraId="4561ECB3" w14:textId="2027723A" w:rsidR="001A0EAB" w:rsidRPr="00FA2501" w:rsidRDefault="00FA2501" w:rsidP="00FA2501">
            <w:pPr>
              <w:spacing w:after="0"/>
              <w:rPr>
                <w:sz w:val="28"/>
                <w:szCs w:val="28"/>
              </w:rPr>
            </w:pPr>
            <w:r w:rsidRPr="00FA2501">
              <w:rPr>
                <w:sz w:val="28"/>
                <w:szCs w:val="28"/>
              </w:rPr>
              <w:t xml:space="preserve">Dhruv </w:t>
            </w:r>
            <w:proofErr w:type="spellStart"/>
            <w:r w:rsidRPr="00FA2501">
              <w:rPr>
                <w:sz w:val="28"/>
                <w:szCs w:val="28"/>
              </w:rPr>
              <w:t>Kakadiya</w:t>
            </w:r>
            <w:proofErr w:type="spellEnd"/>
          </w:p>
        </w:tc>
        <w:tc>
          <w:tcPr>
            <w:tcW w:w="3969" w:type="dxa"/>
            <w:vAlign w:val="center"/>
          </w:tcPr>
          <w:p w14:paraId="58C2718F" w14:textId="34DBB8B2" w:rsidR="001A0EAB" w:rsidRPr="00FA2501" w:rsidRDefault="001A0EAB" w:rsidP="00FA2501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368B4F52" w14:textId="1FC9A91C" w:rsidR="001A0EAB" w:rsidRPr="00FA2501" w:rsidRDefault="00A47F40" w:rsidP="00FA250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991653956</w:t>
            </w:r>
          </w:p>
        </w:tc>
      </w:tr>
      <w:tr w:rsidR="001A0EAB" w14:paraId="2059A4B3" w14:textId="77777777" w:rsidTr="00FA2501">
        <w:trPr>
          <w:trHeight w:val="964"/>
        </w:trPr>
        <w:tc>
          <w:tcPr>
            <w:tcW w:w="4077" w:type="dxa"/>
            <w:vAlign w:val="center"/>
          </w:tcPr>
          <w:p w14:paraId="2ADED4BF" w14:textId="4C07DA4B" w:rsidR="001A0EAB" w:rsidRPr="00FA2501" w:rsidRDefault="00FA2501" w:rsidP="00FA2501">
            <w:pPr>
              <w:spacing w:after="0"/>
              <w:rPr>
                <w:sz w:val="28"/>
                <w:szCs w:val="28"/>
              </w:rPr>
            </w:pPr>
            <w:r w:rsidRPr="00FA2501">
              <w:rPr>
                <w:sz w:val="28"/>
                <w:szCs w:val="28"/>
              </w:rPr>
              <w:t>Kush Patel</w:t>
            </w:r>
          </w:p>
        </w:tc>
        <w:tc>
          <w:tcPr>
            <w:tcW w:w="3969" w:type="dxa"/>
            <w:vAlign w:val="center"/>
          </w:tcPr>
          <w:p w14:paraId="419463AD" w14:textId="27459807" w:rsidR="001A0EAB" w:rsidRPr="00FA2501" w:rsidRDefault="001A0EAB" w:rsidP="00FA2501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74C0B7D7" w14:textId="38DCB440" w:rsidR="001A0EAB" w:rsidRPr="00FA2501" w:rsidRDefault="00301543" w:rsidP="00FA250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991652252</w:t>
            </w:r>
          </w:p>
        </w:tc>
      </w:tr>
      <w:tr w:rsidR="001A0EAB" w14:paraId="78E20262" w14:textId="77777777" w:rsidTr="00FA2501">
        <w:trPr>
          <w:trHeight w:val="964"/>
        </w:trPr>
        <w:tc>
          <w:tcPr>
            <w:tcW w:w="4077" w:type="dxa"/>
            <w:vAlign w:val="center"/>
          </w:tcPr>
          <w:p w14:paraId="48F20039" w14:textId="29F3E281" w:rsidR="001A0EAB" w:rsidRPr="00FA2501" w:rsidRDefault="00FA2501" w:rsidP="00FA2501">
            <w:pPr>
              <w:spacing w:after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Pizaan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Tadiwala</w:t>
            </w:r>
            <w:proofErr w:type="spellEnd"/>
          </w:p>
        </w:tc>
        <w:tc>
          <w:tcPr>
            <w:tcW w:w="3969" w:type="dxa"/>
            <w:vAlign w:val="center"/>
          </w:tcPr>
          <w:p w14:paraId="06FF5C9C" w14:textId="77777777" w:rsidR="001A0EAB" w:rsidRPr="00FA2501" w:rsidRDefault="001A0EAB" w:rsidP="00FA2501">
            <w:pPr>
              <w:spacing w:after="0"/>
              <w:rPr>
                <w:sz w:val="28"/>
                <w:szCs w:val="28"/>
              </w:rPr>
            </w:pPr>
          </w:p>
        </w:tc>
        <w:tc>
          <w:tcPr>
            <w:tcW w:w="2552" w:type="dxa"/>
            <w:vAlign w:val="center"/>
          </w:tcPr>
          <w:p w14:paraId="0D906E3E" w14:textId="4D1447BC" w:rsidR="001A0EAB" w:rsidRPr="00FA2501" w:rsidRDefault="00BB05AF" w:rsidP="00FA2501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991638701</w:t>
            </w:r>
          </w:p>
        </w:tc>
      </w:tr>
    </w:tbl>
    <w:p w14:paraId="11825CD8" w14:textId="77777777" w:rsidR="001A0EAB" w:rsidRDefault="001A0EAB" w:rsidP="001A0E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</w:rPr>
      </w:pPr>
      <w:r w:rsidRPr="000B549D">
        <w:rPr>
          <w:rFonts w:ascii="Arial" w:hAnsi="Arial" w:cs="Arial"/>
          <w:b/>
        </w:rPr>
        <w:t xml:space="preserve">For further information </w:t>
      </w:r>
      <w:r w:rsidRPr="00836A14">
        <w:rPr>
          <w:rFonts w:ascii="Arial" w:hAnsi="Arial" w:cs="Arial"/>
          <w:b/>
        </w:rPr>
        <w:t xml:space="preserve">read </w:t>
      </w:r>
      <w:r w:rsidRPr="000B549D">
        <w:rPr>
          <w:rFonts w:ascii="Arial" w:hAnsi="Arial" w:cs="Arial"/>
          <w:b/>
        </w:rPr>
        <w:t xml:space="preserve">Academic Honesty Policy on </w:t>
      </w:r>
      <w:proofErr w:type="spellStart"/>
      <w:r w:rsidRPr="000B549D">
        <w:rPr>
          <w:rFonts w:ascii="Arial" w:hAnsi="Arial" w:cs="Arial"/>
          <w:b/>
        </w:rPr>
        <w:t>AccessSheri</w:t>
      </w:r>
      <w:r w:rsidR="0042411E">
        <w:rPr>
          <w:rFonts w:ascii="Arial" w:hAnsi="Arial" w:cs="Arial"/>
          <w:b/>
        </w:rPr>
        <w:t>dan</w:t>
      </w:r>
      <w:proofErr w:type="spellEnd"/>
      <w:r w:rsidR="0042411E">
        <w:rPr>
          <w:rFonts w:ascii="Arial" w:hAnsi="Arial" w:cs="Arial"/>
          <w:b/>
        </w:rPr>
        <w:t xml:space="preserve"> or visit the faculty office</w:t>
      </w:r>
      <w:r>
        <w:rPr>
          <w:rFonts w:ascii="Arial" w:hAnsi="Arial" w:cs="Arial"/>
          <w:b/>
        </w:rPr>
        <w:t xml:space="preserve"> </w:t>
      </w:r>
      <w:r w:rsidRPr="000B549D">
        <w:rPr>
          <w:rFonts w:ascii="Arial" w:hAnsi="Arial" w:cs="Arial"/>
          <w:b/>
        </w:rPr>
        <w:t>and speak with the Program Support Specialist.</w:t>
      </w:r>
    </w:p>
    <w:p w14:paraId="51308C08" w14:textId="77777777" w:rsidR="001A0EAB" w:rsidRDefault="001A0EAB" w:rsidP="001A0EAB">
      <w:pPr>
        <w:tabs>
          <w:tab w:val="left" w:pos="5760"/>
        </w:tabs>
        <w:rPr>
          <w:sz w:val="24"/>
          <w:szCs w:val="24"/>
        </w:rPr>
      </w:pPr>
      <w:r w:rsidRPr="00330FE9">
        <w:rPr>
          <w:sz w:val="24"/>
          <w:szCs w:val="24"/>
        </w:rPr>
        <w:t>By signing this contract, we acknowledge having read the Sheridan Academic Honesty Policy as per the link</w:t>
      </w:r>
      <w:r>
        <w:rPr>
          <w:sz w:val="24"/>
          <w:szCs w:val="24"/>
        </w:rPr>
        <w:t xml:space="preserve"> below. </w:t>
      </w:r>
    </w:p>
    <w:p w14:paraId="4E78E646" w14:textId="77777777" w:rsidR="001A0EAB" w:rsidRDefault="00851E18" w:rsidP="001A0EAB">
      <w:pPr>
        <w:tabs>
          <w:tab w:val="left" w:pos="5760"/>
        </w:tabs>
        <w:rPr>
          <w:sz w:val="24"/>
        </w:rPr>
      </w:pPr>
      <w:hyperlink r:id="rId10" w:history="1">
        <w:r w:rsidR="001A0EAB" w:rsidRPr="00FC07D7">
          <w:rPr>
            <w:rStyle w:val="Hyperlink"/>
            <w:sz w:val="24"/>
          </w:rPr>
          <w:t>https://policy.sheridanc.on.ca/dotNet/documents/?docid=917&amp;mode=view</w:t>
        </w:r>
      </w:hyperlink>
    </w:p>
    <w:p w14:paraId="0F26DD54" w14:textId="77777777" w:rsidR="001A0EAB" w:rsidRPr="00857C31" w:rsidRDefault="001A0EAB" w:rsidP="001A0EAB">
      <w:pPr>
        <w:pStyle w:val="Name"/>
      </w:pPr>
      <w:r w:rsidRPr="00857C31">
        <w:lastRenderedPageBreak/>
        <w:t>Responsibilities</w:t>
      </w:r>
      <w:r>
        <w:t xml:space="preserve"> of the Project Leader include:</w:t>
      </w:r>
    </w:p>
    <w:p w14:paraId="6105A772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Assigning tasks to other team members, including self, in a fair and equitable manner.</w:t>
      </w:r>
    </w:p>
    <w:p w14:paraId="30F5A8A4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Ensuring work is completed with accuracy, completeness and timeliness.</w:t>
      </w:r>
    </w:p>
    <w:p w14:paraId="5B536874" w14:textId="77777777" w:rsidR="001A0EAB" w:rsidRPr="001A0EAB" w:rsidRDefault="001A0EAB" w:rsidP="00DB7039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1A0EAB">
        <w:rPr>
          <w:sz w:val="24"/>
        </w:rPr>
        <w:t>Planning for task completion to ensure timelines are met</w:t>
      </w:r>
    </w:p>
    <w:p w14:paraId="29DB11EB" w14:textId="77777777" w:rsidR="001A0EAB" w:rsidRPr="00857C31" w:rsidRDefault="001A0EAB" w:rsidP="001A0EAB">
      <w:pPr>
        <w:numPr>
          <w:ilvl w:val="0"/>
          <w:numId w:val="5"/>
        </w:numPr>
        <w:spacing w:after="0" w:line="240" w:lineRule="auto"/>
        <w:rPr>
          <w:sz w:val="24"/>
        </w:rPr>
      </w:pPr>
      <w:r w:rsidRPr="00857C31">
        <w:rPr>
          <w:sz w:val="24"/>
        </w:rPr>
        <w:t>Any other duties as deemed necessary for project completion</w:t>
      </w:r>
    </w:p>
    <w:p w14:paraId="544B2DCD" w14:textId="77777777" w:rsidR="001A0EAB" w:rsidRDefault="001A0EAB" w:rsidP="001A0EAB">
      <w:pPr>
        <w:rPr>
          <w:sz w:val="24"/>
        </w:rPr>
      </w:pPr>
      <w:r w:rsidRPr="00857C31">
        <w:rPr>
          <w:sz w:val="24"/>
        </w:rPr>
        <w:br w:type="page"/>
      </w:r>
    </w:p>
    <w:p w14:paraId="6328EB9C" w14:textId="77777777" w:rsidR="001A0EAB" w:rsidRDefault="001A0EAB" w:rsidP="001A0EAB">
      <w:pPr>
        <w:pStyle w:val="Name"/>
      </w:pPr>
      <w:r>
        <w:lastRenderedPageBreak/>
        <w:t xml:space="preserve">What we will do if . . 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37ECF87D" w14:textId="77777777" w:rsidTr="00F42014">
        <w:tc>
          <w:tcPr>
            <w:tcW w:w="2988" w:type="dxa"/>
          </w:tcPr>
          <w:p w14:paraId="33E3AD38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t>Scenario</w:t>
            </w:r>
          </w:p>
        </w:tc>
        <w:tc>
          <w:tcPr>
            <w:tcW w:w="1530" w:type="dxa"/>
          </w:tcPr>
          <w:p w14:paraId="40790640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7DF194F8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31B1563D" w14:textId="77777777" w:rsidTr="00F42014">
        <w:tc>
          <w:tcPr>
            <w:tcW w:w="2988" w:type="dxa"/>
          </w:tcPr>
          <w:p w14:paraId="190599C5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severe illness or extreme personal problem</w:t>
            </w:r>
          </w:p>
        </w:tc>
        <w:tc>
          <w:tcPr>
            <w:tcW w:w="1530" w:type="dxa"/>
          </w:tcPr>
          <w:p w14:paraId="3A5AFA36" w14:textId="0F07769C" w:rsidR="001A0EAB" w:rsidRDefault="00D26B25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Y </w:t>
            </w:r>
            <w:r w:rsidR="00301543">
              <w:rPr>
                <w:sz w:val="24"/>
              </w:rPr>
              <w:t>–</w:t>
            </w:r>
            <w:r>
              <w:rPr>
                <w:sz w:val="24"/>
              </w:rPr>
              <w:t xml:space="preserve"> OM</w:t>
            </w:r>
          </w:p>
          <w:p w14:paraId="65947819" w14:textId="4E646EB9" w:rsidR="00301543" w:rsidRDefault="00301543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Y </w:t>
            </w:r>
            <w:r w:rsidR="00A47F40">
              <w:rPr>
                <w:sz w:val="24"/>
              </w:rPr>
              <w:t>–</w:t>
            </w:r>
            <w:r>
              <w:rPr>
                <w:sz w:val="24"/>
              </w:rPr>
              <w:t xml:space="preserve"> KP</w:t>
            </w:r>
          </w:p>
          <w:p w14:paraId="1CA458BC" w14:textId="06F01825" w:rsidR="00A47F40" w:rsidRDefault="00A47F40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 xml:space="preserve">Y </w:t>
            </w:r>
            <w:r w:rsidR="00BB05AF">
              <w:rPr>
                <w:sz w:val="24"/>
              </w:rPr>
              <w:t>–</w:t>
            </w:r>
            <w:r>
              <w:rPr>
                <w:sz w:val="24"/>
              </w:rPr>
              <w:t xml:space="preserve"> DK</w:t>
            </w:r>
          </w:p>
          <w:p w14:paraId="06E8E38D" w14:textId="28528659" w:rsidR="00BB05AF" w:rsidRDefault="00BB05AF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2F6E488E" w14:textId="0AE31749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absorbs workload temporarily </w:t>
            </w:r>
            <w:r w:rsidR="00FA2501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34E22922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seeks advice from professor __</w:t>
            </w:r>
          </w:p>
          <w:p w14:paraId="6350C402" w14:textId="77777777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shifts target date if possible __</w:t>
            </w:r>
          </w:p>
          <w:p w14:paraId="4BF283A6" w14:textId="487283D6" w:rsidR="001A0EAB" w:rsidRDefault="001A0EAB" w:rsidP="00FA2501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</w:tc>
      </w:tr>
      <w:tr w:rsidR="001A0EAB" w14:paraId="2B3CBBE5" w14:textId="77777777" w:rsidTr="00F42014">
        <w:tc>
          <w:tcPr>
            <w:tcW w:w="2988" w:type="dxa"/>
          </w:tcPr>
          <w:p w14:paraId="7B464151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cannot deliver component on time due to lack of ability</w:t>
            </w:r>
          </w:p>
        </w:tc>
        <w:tc>
          <w:tcPr>
            <w:tcW w:w="1530" w:type="dxa"/>
          </w:tcPr>
          <w:p w14:paraId="0E58E0A0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02AE1F96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6CFE7F94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5144B47D" w14:textId="7A71328C" w:rsidR="00A47F40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53CD072F" w14:textId="77777777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reassigns component __</w:t>
            </w:r>
          </w:p>
          <w:p w14:paraId="7B9985DD" w14:textId="55D23F09" w:rsidR="001A0EAB" w:rsidRDefault="001A0EAB" w:rsidP="00F42014">
            <w:pPr>
              <w:spacing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helps member </w:t>
            </w:r>
            <w:r w:rsidR="00FA2501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4BB16FC9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member must ask professor for reference material __</w:t>
            </w:r>
          </w:p>
          <w:p w14:paraId="711A5FA3" w14:textId="77777777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  <w:p w14:paraId="1BD3E674" w14:textId="6C38729F" w:rsidR="001A0EAB" w:rsidRDefault="001A0EAB" w:rsidP="00F42014">
            <w:pPr>
              <w:spacing w:before="120" w:after="120" w:line="360" w:lineRule="auto"/>
              <w:ind w:left="288" w:hanging="288"/>
              <w:rPr>
                <w:sz w:val="24"/>
              </w:rPr>
            </w:pPr>
          </w:p>
        </w:tc>
      </w:tr>
      <w:tr w:rsidR="001A0EAB" w14:paraId="20F9AA3A" w14:textId="77777777" w:rsidTr="00F42014">
        <w:tc>
          <w:tcPr>
            <w:tcW w:w="2988" w:type="dxa"/>
          </w:tcPr>
          <w:p w14:paraId="54010C2B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does not deliver component on time due to lack of effort</w:t>
            </w:r>
          </w:p>
        </w:tc>
        <w:tc>
          <w:tcPr>
            <w:tcW w:w="1530" w:type="dxa"/>
          </w:tcPr>
          <w:p w14:paraId="0262C05C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217A3A6D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6920397F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473CAE81" w14:textId="144A9C13" w:rsidR="00A47F40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7DFF5F61" w14:textId="27C391F0" w:rsidR="001A0EAB" w:rsidRDefault="001A0EAB" w:rsidP="00F42014">
            <w:pPr>
              <w:spacing w:before="120" w:line="360" w:lineRule="auto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absorbs workload </w:t>
            </w:r>
            <w:r w:rsidR="00FA2501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48FB083F" w14:textId="77777777" w:rsidR="001A0EAB" w:rsidRDefault="001A0EAB" w:rsidP="00F42014">
            <w:pPr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"fires" team member by not permitting his/her name on submission __</w:t>
            </w:r>
          </w:p>
          <w:p w14:paraId="2784A058" w14:textId="4C92325A" w:rsidR="001A0EAB" w:rsidRDefault="001A0EAB" w:rsidP="00FA2501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</w:p>
          <w:p w14:paraId="2608217E" w14:textId="1FA27273" w:rsidR="001A0EAB" w:rsidRDefault="001A0EAB" w:rsidP="00F42014">
            <w:pPr>
              <w:ind w:left="288" w:hanging="288"/>
              <w:rPr>
                <w:sz w:val="24"/>
              </w:rPr>
            </w:pPr>
          </w:p>
        </w:tc>
      </w:tr>
    </w:tbl>
    <w:p w14:paraId="2504498A" w14:textId="77777777" w:rsidR="001A0EAB" w:rsidRDefault="001A0EAB" w:rsidP="001A0EAB"/>
    <w:p w14:paraId="3085FE23" w14:textId="77777777" w:rsidR="001A0EAB" w:rsidRDefault="001A0EAB" w:rsidP="001A0EAB">
      <w:r>
        <w:br w:type="page"/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0"/>
        <w:gridCol w:w="1688"/>
        <w:gridCol w:w="4860"/>
      </w:tblGrid>
      <w:tr w:rsidR="001A0EAB" w14:paraId="003681ED" w14:textId="77777777" w:rsidTr="00BB05AF">
        <w:trPr>
          <w:trHeight w:val="416"/>
        </w:trPr>
        <w:tc>
          <w:tcPr>
            <w:tcW w:w="2830" w:type="dxa"/>
          </w:tcPr>
          <w:p w14:paraId="1F7357BD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lastRenderedPageBreak/>
              <w:br w:type="page"/>
            </w:r>
            <w:r>
              <w:rPr>
                <w:b/>
                <w:sz w:val="24"/>
              </w:rPr>
              <w:t>Scenario</w:t>
            </w:r>
          </w:p>
        </w:tc>
        <w:tc>
          <w:tcPr>
            <w:tcW w:w="1688" w:type="dxa"/>
          </w:tcPr>
          <w:p w14:paraId="26F9AB07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5322FC51" w14:textId="77777777" w:rsidR="001A0EAB" w:rsidRDefault="001A0EAB" w:rsidP="00F42014">
            <w:pPr>
              <w:spacing w:before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5C4C5EAF" w14:textId="77777777" w:rsidTr="00BB05AF">
        <w:tc>
          <w:tcPr>
            <w:tcW w:w="2830" w:type="dxa"/>
          </w:tcPr>
          <w:p w14:paraId="4623140D" w14:textId="77777777" w:rsidR="001A0EAB" w:rsidRDefault="001A0EAB" w:rsidP="00D26B25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Team member does not attend team meeting</w:t>
            </w:r>
          </w:p>
        </w:tc>
        <w:tc>
          <w:tcPr>
            <w:tcW w:w="1688" w:type="dxa"/>
          </w:tcPr>
          <w:p w14:paraId="2715C9BB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09E8CC46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42F15BE4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4AC4FDFB" w14:textId="405F1817" w:rsidR="00A47F40" w:rsidRDefault="00BB05AF" w:rsidP="00BB05AF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02506473" w14:textId="3CD1D9FF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proceeds without him/her and will assign work to the absent member </w:t>
            </w:r>
            <w:r w:rsidR="00FA2501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612A3038" w14:textId="77777777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doesn't proceed and records team member's absence __</w:t>
            </w:r>
          </w:p>
          <w:p w14:paraId="2A88C723" w14:textId="77777777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proceeds for that meeting but "fires" member after __ occurrences __</w:t>
            </w:r>
          </w:p>
        </w:tc>
      </w:tr>
      <w:tr w:rsidR="001A0EAB" w14:paraId="74F2420D" w14:textId="77777777" w:rsidTr="00BB05AF">
        <w:tc>
          <w:tcPr>
            <w:tcW w:w="2830" w:type="dxa"/>
          </w:tcPr>
          <w:p w14:paraId="78D938A9" w14:textId="77777777" w:rsidR="001A0EAB" w:rsidRDefault="001A0EAB" w:rsidP="00D26B25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A piece of production equipment fails such as a printer, disk drive, or laptop</w:t>
            </w:r>
          </w:p>
        </w:tc>
        <w:tc>
          <w:tcPr>
            <w:tcW w:w="1688" w:type="dxa"/>
          </w:tcPr>
          <w:p w14:paraId="7FCFA4AE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5BEDB1E7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48CECD26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405FAA79" w14:textId="40A109AA" w:rsidR="00A47F40" w:rsidRDefault="00BB05AF" w:rsidP="00BB05AF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311BC032" w14:textId="77777777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Backup copies will be made and kept in the college __</w:t>
            </w:r>
          </w:p>
          <w:p w14:paraId="10A908A5" w14:textId="2538342D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A locker or "share" directory will be used for joint access </w:t>
            </w:r>
            <w:r w:rsidR="00FA2501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3FBD6A8C" w14:textId="77777777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A photocopy and duplicate disk of all deliverables will be made __</w:t>
            </w:r>
          </w:p>
          <w:p w14:paraId="60AD5712" w14:textId="54115E66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</w:p>
        </w:tc>
      </w:tr>
      <w:tr w:rsidR="001A0EAB" w14:paraId="4EF99671" w14:textId="77777777" w:rsidTr="00BB05AF">
        <w:tc>
          <w:tcPr>
            <w:tcW w:w="2830" w:type="dxa"/>
          </w:tcPr>
          <w:p w14:paraId="0CDCD7E0" w14:textId="77777777" w:rsidR="001A0EAB" w:rsidRDefault="001A0EAB" w:rsidP="00D26B25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An unforeseen constraint occurs after the deliverable has been allocated and scheduled (a surprise test or assignment)</w:t>
            </w:r>
          </w:p>
        </w:tc>
        <w:tc>
          <w:tcPr>
            <w:tcW w:w="1688" w:type="dxa"/>
          </w:tcPr>
          <w:p w14:paraId="0137BA1A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51EB3868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47DFDA21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0F525643" w14:textId="71BFFBF4" w:rsidR="00A47F40" w:rsidRDefault="00BB05AF" w:rsidP="00BB05AF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64C4106B" w14:textId="5B10C896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meets and reschedules deliverable </w:t>
            </w:r>
            <w:r w:rsidR="00FA2501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50B6CF08" w14:textId="77777777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cope with constraint __</w:t>
            </w:r>
          </w:p>
          <w:p w14:paraId="103150E8" w14:textId="103B0114" w:rsidR="001A0EAB" w:rsidRDefault="001A0EAB" w:rsidP="00D26B25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</w:p>
        </w:tc>
      </w:tr>
      <w:tr w:rsidR="001A0EAB" w14:paraId="7C2C0876" w14:textId="77777777" w:rsidTr="00BB05AF">
        <w:tc>
          <w:tcPr>
            <w:tcW w:w="2830" w:type="dxa"/>
          </w:tcPr>
          <w:p w14:paraId="580D55CD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cannot achieve consensus leaving one member feeling "railroaded", "ignored", or "frustrated" with a decision which affects all parties</w:t>
            </w:r>
          </w:p>
        </w:tc>
        <w:tc>
          <w:tcPr>
            <w:tcW w:w="1688" w:type="dxa"/>
          </w:tcPr>
          <w:p w14:paraId="24440523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6085DB9E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0A471651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12A170C4" w14:textId="642FD3B3" w:rsidR="00301543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566FDA21" w14:textId="521C5076" w:rsidR="001A0EAB" w:rsidRDefault="001A0EAB" w:rsidP="00FA2501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agrees to abide by majority vote </w:t>
            </w:r>
            <w:r w:rsidR="00FA2501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1C101668" w14:textId="77777777" w:rsidR="001A0EAB" w:rsidRDefault="001A0EAB" w:rsidP="00FA2501">
            <w:pPr>
              <w:spacing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flips coin __</w:t>
            </w:r>
          </w:p>
          <w:p w14:paraId="30385545" w14:textId="68E38B81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</w:p>
        </w:tc>
      </w:tr>
      <w:tr w:rsidR="001A0EAB" w14:paraId="53F5C188" w14:textId="77777777" w:rsidTr="00BB05AF">
        <w:tc>
          <w:tcPr>
            <w:tcW w:w="2830" w:type="dxa"/>
          </w:tcPr>
          <w:p w14:paraId="404D9340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members do not share expectations for grade desired</w:t>
            </w:r>
          </w:p>
        </w:tc>
        <w:tc>
          <w:tcPr>
            <w:tcW w:w="1688" w:type="dxa"/>
          </w:tcPr>
          <w:p w14:paraId="4683A2FF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4310D8DE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785C9A61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7B16C5CE" w14:textId="139B845C" w:rsidR="00A47F40" w:rsidRDefault="00BB05AF" w:rsidP="00BB05AF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lastRenderedPageBreak/>
              <w:t>Y - PT</w:t>
            </w:r>
          </w:p>
        </w:tc>
        <w:tc>
          <w:tcPr>
            <w:tcW w:w="4860" w:type="dxa"/>
          </w:tcPr>
          <w:p w14:paraId="33AF5B95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a)</w:t>
            </w:r>
            <w:r>
              <w:rPr>
                <w:sz w:val="24"/>
              </w:rPr>
              <w:tab/>
              <w:t>Team will elect one person as "standards-bearer" who has the right to ask that work be redone __</w:t>
            </w:r>
          </w:p>
          <w:p w14:paraId="695944C2" w14:textId="6E3B4DBF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lastRenderedPageBreak/>
              <w:t>b)</w:t>
            </w:r>
            <w:r>
              <w:rPr>
                <w:sz w:val="24"/>
              </w:rPr>
              <w:tab/>
              <w:t xml:space="preserve">Team votes on each submission's quality </w:t>
            </w:r>
            <w:r w:rsidR="00D26B25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20AFBA51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will ask for individual marking and will identify sections by author __</w:t>
            </w:r>
          </w:p>
          <w:p w14:paraId="108B883A" w14:textId="77777777" w:rsidR="001A0EAB" w:rsidRDefault="001A0EAB" w:rsidP="00F42014">
            <w:pPr>
              <w:spacing w:before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Other:</w:t>
            </w:r>
            <w:r>
              <w:rPr>
                <w:sz w:val="24"/>
              </w:rPr>
              <w:br/>
            </w:r>
            <w:r>
              <w:rPr>
                <w:sz w:val="24"/>
              </w:rPr>
              <w:br/>
            </w:r>
          </w:p>
        </w:tc>
      </w:tr>
    </w:tbl>
    <w:p w14:paraId="160E5B8C" w14:textId="77777777" w:rsidR="001A0EAB" w:rsidRDefault="001A0EAB" w:rsidP="001A0EAB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1530"/>
        <w:gridCol w:w="4860"/>
      </w:tblGrid>
      <w:tr w:rsidR="001A0EAB" w14:paraId="1A90B75F" w14:textId="77777777" w:rsidTr="00F42014">
        <w:tc>
          <w:tcPr>
            <w:tcW w:w="2988" w:type="dxa"/>
          </w:tcPr>
          <w:p w14:paraId="3FDAB4DE" w14:textId="77777777" w:rsidR="001A0EAB" w:rsidRDefault="001A0EAB" w:rsidP="00F42014">
            <w:pPr>
              <w:spacing w:before="120" w:after="120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Scenario</w:t>
            </w:r>
          </w:p>
        </w:tc>
        <w:tc>
          <w:tcPr>
            <w:tcW w:w="1530" w:type="dxa"/>
          </w:tcPr>
          <w:p w14:paraId="44598C87" w14:textId="77777777" w:rsidR="001A0EAB" w:rsidRDefault="001A0EAB" w:rsidP="00F42014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Accepted</w:t>
            </w:r>
            <w:r>
              <w:rPr>
                <w:b/>
                <w:sz w:val="24"/>
              </w:rPr>
              <w:br/>
              <w:t xml:space="preserve">Y/N </w:t>
            </w:r>
            <w:r>
              <w:rPr>
                <w:b/>
                <w:sz w:val="24"/>
              </w:rPr>
              <w:br/>
              <w:t>+ initial</w:t>
            </w:r>
          </w:p>
        </w:tc>
        <w:tc>
          <w:tcPr>
            <w:tcW w:w="4860" w:type="dxa"/>
          </w:tcPr>
          <w:p w14:paraId="3A70F5C1" w14:textId="77777777" w:rsidR="001A0EAB" w:rsidRDefault="001A0EAB" w:rsidP="00F42014">
            <w:pPr>
              <w:spacing w:before="120" w:after="120"/>
              <w:ind w:left="288" w:hanging="288"/>
              <w:rPr>
                <w:b/>
                <w:sz w:val="24"/>
              </w:rPr>
            </w:pPr>
            <w:r>
              <w:rPr>
                <w:b/>
                <w:sz w:val="24"/>
              </w:rPr>
              <w:t>We agree to do the following</w:t>
            </w:r>
          </w:p>
        </w:tc>
      </w:tr>
      <w:tr w:rsidR="001A0EAB" w14:paraId="46794B6A" w14:textId="77777777" w:rsidTr="00F42014">
        <w:tc>
          <w:tcPr>
            <w:tcW w:w="2988" w:type="dxa"/>
          </w:tcPr>
          <w:p w14:paraId="3CD76B36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behaves in an unprofessional manner by being rude or uncooperative</w:t>
            </w:r>
          </w:p>
        </w:tc>
        <w:tc>
          <w:tcPr>
            <w:tcW w:w="1530" w:type="dxa"/>
          </w:tcPr>
          <w:p w14:paraId="346E8B2B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0FDDB82E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47EF8218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2F38DD32" w14:textId="4A5EB433" w:rsidR="00301543" w:rsidRDefault="00BB05AF" w:rsidP="00BB05AF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338A9431" w14:textId="6BBB07D4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attempts to resolve the issue by airing the problem at team meeting </w:t>
            </w:r>
            <w:r w:rsidR="00D26B25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6663EB26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requests meeting with professor to problem-solve __</w:t>
            </w:r>
          </w:p>
          <w:p w14:paraId="2240F85C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ignores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 xml:space="preserve"> __</w:t>
            </w:r>
          </w:p>
          <w:p w14:paraId="318495F3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d)</w:t>
            </w:r>
            <w:r>
              <w:rPr>
                <w:sz w:val="24"/>
              </w:rPr>
              <w:tab/>
              <w:t>Team agrees to avoid use of all vocabulary inappropriate to the business setting __</w:t>
            </w:r>
          </w:p>
        </w:tc>
      </w:tr>
      <w:tr w:rsidR="001A0EAB" w14:paraId="379ED333" w14:textId="77777777" w:rsidTr="00F42014">
        <w:tc>
          <w:tcPr>
            <w:tcW w:w="2988" w:type="dxa"/>
          </w:tcPr>
          <w:p w14:paraId="364F0DEE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member assumes or requests that his/her name be signed to a submission but has not participated in production of the deliverable</w:t>
            </w:r>
          </w:p>
        </w:tc>
        <w:tc>
          <w:tcPr>
            <w:tcW w:w="1530" w:type="dxa"/>
          </w:tcPr>
          <w:p w14:paraId="194ECD00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7F1B4712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54828815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11D636EF" w14:textId="2EAB61ED" w:rsidR="00301543" w:rsidRDefault="00BB05AF" w:rsidP="00BB05AF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62062FA3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agrees that this is cheating and is unethical __</w:t>
            </w:r>
          </w:p>
          <w:p w14:paraId="225E5EA0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Friends are friends and should help each other __</w:t>
            </w:r>
          </w:p>
          <w:p w14:paraId="1960F4DF" w14:textId="7F6FAA8F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 xml:space="preserve">Team will submit with signature but will advise professor who will take action </w:t>
            </w:r>
            <w:r w:rsidR="00D26B25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</w:tc>
      </w:tr>
      <w:tr w:rsidR="001A0EAB" w14:paraId="7663B8B6" w14:textId="77777777" w:rsidTr="00F42014">
        <w:tc>
          <w:tcPr>
            <w:tcW w:w="2988" w:type="dxa"/>
          </w:tcPr>
          <w:p w14:paraId="63190A3E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There is a dominant team member who is content to make all decisions on the team's behalf leaving some team members feeling like subordinates rather than equal members</w:t>
            </w:r>
          </w:p>
        </w:tc>
        <w:tc>
          <w:tcPr>
            <w:tcW w:w="1530" w:type="dxa"/>
          </w:tcPr>
          <w:p w14:paraId="2FF9C62F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1C34D204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3169AE3C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52AAC7A3" w14:textId="3E4DF1EA" w:rsidR="00301543" w:rsidRDefault="00BB05AF" w:rsidP="00BB05AF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7CB98D41" w14:textId="65010FA2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 xml:space="preserve">Team will actively solicit consensus on all decisions which affect project direction by asking for each member's decision and vote </w:t>
            </w:r>
            <w:r w:rsidR="00D26B25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756CFD08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>Team will express subordination feelings and attempt to resolve issue __</w:t>
            </w:r>
          </w:p>
          <w:p w14:paraId="71341703" w14:textId="6500A8F1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Other:</w:t>
            </w:r>
          </w:p>
        </w:tc>
      </w:tr>
      <w:tr w:rsidR="001A0EAB" w14:paraId="1BD50B5D" w14:textId="77777777" w:rsidTr="00F42014">
        <w:tc>
          <w:tcPr>
            <w:tcW w:w="2988" w:type="dxa"/>
          </w:tcPr>
          <w:p w14:paraId="6AB20A3D" w14:textId="77777777" w:rsidR="001A0EAB" w:rsidRDefault="001A0EAB" w:rsidP="00F42014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Team has a member who refuses to participate in decision making but complains to others that s/he wasn't consulted</w:t>
            </w:r>
          </w:p>
        </w:tc>
        <w:tc>
          <w:tcPr>
            <w:tcW w:w="1530" w:type="dxa"/>
          </w:tcPr>
          <w:p w14:paraId="5B068D4F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OM</w:t>
            </w:r>
          </w:p>
          <w:p w14:paraId="2567ECC3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KP</w:t>
            </w:r>
          </w:p>
          <w:p w14:paraId="1EF2BF3F" w14:textId="77777777" w:rsidR="00BB05AF" w:rsidRDefault="00BB05AF" w:rsidP="00BB05AF">
            <w:pPr>
              <w:spacing w:before="120" w:after="120"/>
              <w:rPr>
                <w:sz w:val="24"/>
              </w:rPr>
            </w:pPr>
            <w:r>
              <w:rPr>
                <w:sz w:val="24"/>
              </w:rPr>
              <w:t>Y – DK</w:t>
            </w:r>
          </w:p>
          <w:p w14:paraId="4B3FA432" w14:textId="619F9586" w:rsidR="00301543" w:rsidRDefault="00BB05AF" w:rsidP="00BB05AF">
            <w:pPr>
              <w:spacing w:after="120"/>
              <w:rPr>
                <w:sz w:val="24"/>
              </w:rPr>
            </w:pPr>
            <w:r>
              <w:rPr>
                <w:sz w:val="24"/>
              </w:rPr>
              <w:t>Y - PT</w:t>
            </w:r>
          </w:p>
        </w:tc>
        <w:tc>
          <w:tcPr>
            <w:tcW w:w="4860" w:type="dxa"/>
          </w:tcPr>
          <w:p w14:paraId="638AEA6E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a)</w:t>
            </w:r>
            <w:r>
              <w:rPr>
                <w:sz w:val="24"/>
              </w:rPr>
              <w:tab/>
              <w:t>Team forces decision sharing by routinely voting on all issues __</w:t>
            </w:r>
          </w:p>
          <w:p w14:paraId="635056C0" w14:textId="42DE2CDE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b)</w:t>
            </w:r>
            <w:r>
              <w:rPr>
                <w:sz w:val="24"/>
              </w:rPr>
              <w:tab/>
              <w:t xml:space="preserve">Team routinely checks with each other about perceived roles </w:t>
            </w:r>
            <w:r w:rsidR="00D26B25" w:rsidRPr="00FA2501">
              <w:rPr>
                <w:rFonts w:asciiTheme="majorHAnsi" w:hAnsiTheme="majorHAnsi"/>
                <w:sz w:val="24"/>
                <w:u w:val="single"/>
              </w:rPr>
              <w:t>X</w:t>
            </w:r>
          </w:p>
          <w:p w14:paraId="1C1CE6F5" w14:textId="77777777" w:rsidR="001A0EAB" w:rsidRDefault="001A0EAB" w:rsidP="00F42014">
            <w:pPr>
              <w:spacing w:before="120" w:after="120"/>
              <w:ind w:left="288" w:hanging="288"/>
              <w:rPr>
                <w:sz w:val="24"/>
              </w:rPr>
            </w:pPr>
            <w:r>
              <w:rPr>
                <w:sz w:val="24"/>
              </w:rPr>
              <w:t>c)</w:t>
            </w:r>
            <w:r>
              <w:rPr>
                <w:sz w:val="24"/>
              </w:rPr>
              <w:tab/>
              <w:t>Team discusses the matter at team meeting __</w:t>
            </w:r>
          </w:p>
        </w:tc>
      </w:tr>
    </w:tbl>
    <w:p w14:paraId="5721B7C4" w14:textId="77777777" w:rsidR="001A0EAB" w:rsidRDefault="001A0EAB" w:rsidP="001A0EAB">
      <w:pPr>
        <w:rPr>
          <w:sz w:val="24"/>
        </w:rPr>
      </w:pPr>
    </w:p>
    <w:sectPr w:rsidR="001A0EAB">
      <w:footerReference w:type="default" r:id="rId11"/>
      <w:pgSz w:w="12240" w:h="15840" w:code="1"/>
      <w:pgMar w:top="1080" w:right="1224" w:bottom="216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7E130" w14:textId="77777777" w:rsidR="00851E18" w:rsidRDefault="00851E18">
      <w:pPr>
        <w:spacing w:after="0" w:line="240" w:lineRule="auto"/>
      </w:pPr>
      <w:r>
        <w:separator/>
      </w:r>
    </w:p>
  </w:endnote>
  <w:endnote w:type="continuationSeparator" w:id="0">
    <w:p w14:paraId="479B544D" w14:textId="77777777" w:rsidR="00851E18" w:rsidRDefault="00851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03D12" w14:textId="77777777" w:rsidR="00447631" w:rsidRDefault="00BE1CC0">
    <w:pPr>
      <w:pStyle w:val="Foot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84C9AE" wp14:editId="1B3A0263">
              <wp:simplePos x="0" y="0"/>
              <wp:positionH relativeFrom="margin">
                <wp:align>left</wp:align>
              </wp:positionH>
              <wp:positionV relativeFrom="bottomMargin">
                <wp:align>bottom</wp:align>
              </wp:positionV>
              <wp:extent cx="5943600" cy="594360"/>
              <wp:effectExtent l="0" t="0" r="0" b="0"/>
              <wp:wrapNone/>
              <wp:docPr id="7" name="Text Box 7" descr="Footer cont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594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1D8CC0" w14:textId="77777777" w:rsidR="00447631" w:rsidRPr="001A0EAB" w:rsidRDefault="001A0EAB">
                          <w:pPr>
                            <w:pStyle w:val="Footer"/>
                            <w:rPr>
                              <w:lang w:val="en-CA"/>
                            </w:rPr>
                          </w:pPr>
                          <w:r>
                            <w:rPr>
                              <w:lang w:val="en-CA"/>
                            </w:rPr>
                            <w:t>Team Contract SYST 17796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alt="Footer content" style="position:absolute;margin-left:0;margin-top:0;width:468pt;height:46.8pt;z-index:251659264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bottom-margin-area;mso-width-percent:10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" filled="f" stroked="f" strokeweight=".5pt">
              <v:textbox inset="0,,0">
                <w:txbxContent>
                  <w:p w:rsidR="00447631" w:rsidRPr="001A0EAB" w:rsidRDefault="001A0EAB">
                    <w:pPr>
                      <w:pStyle w:val="Footer"/>
                      <w:rPr>
                        <w:lang w:val="en-CA"/>
                      </w:rPr>
                    </w:pPr>
                    <w:r>
                      <w:rPr>
                        <w:lang w:val="en-CA"/>
                      </w:rPr>
                      <w:t>Team Contract SYST 17796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608DE" w14:textId="77777777" w:rsidR="00851E18" w:rsidRDefault="00851E18">
      <w:pPr>
        <w:spacing w:after="0" w:line="240" w:lineRule="auto"/>
      </w:pPr>
      <w:r>
        <w:separator/>
      </w:r>
    </w:p>
  </w:footnote>
  <w:footnote w:type="continuationSeparator" w:id="0">
    <w:p w14:paraId="192D671D" w14:textId="77777777" w:rsidR="00851E18" w:rsidRDefault="00851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BEA61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C53FE0"/>
    <w:multiLevelType w:val="hybridMultilevel"/>
    <w:tmpl w:val="69BE1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51918">
    <w:abstractNumId w:val="4"/>
  </w:num>
  <w:num w:numId="2" w16cid:durableId="105658076">
    <w:abstractNumId w:val="1"/>
  </w:num>
  <w:num w:numId="3" w16cid:durableId="1310549222">
    <w:abstractNumId w:val="2"/>
  </w:num>
  <w:num w:numId="4" w16cid:durableId="250436957">
    <w:abstractNumId w:val="0"/>
  </w:num>
  <w:num w:numId="5" w16cid:durableId="421952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7DF"/>
    <w:rsid w:val="0010404B"/>
    <w:rsid w:val="0013461A"/>
    <w:rsid w:val="001A0EAB"/>
    <w:rsid w:val="00243869"/>
    <w:rsid w:val="00301543"/>
    <w:rsid w:val="0042411E"/>
    <w:rsid w:val="00447631"/>
    <w:rsid w:val="005E0FC3"/>
    <w:rsid w:val="00713A7A"/>
    <w:rsid w:val="00851E18"/>
    <w:rsid w:val="00A47F40"/>
    <w:rsid w:val="00B7773B"/>
    <w:rsid w:val="00BB05AF"/>
    <w:rsid w:val="00BE1CC0"/>
    <w:rsid w:val="00D26B25"/>
    <w:rsid w:val="00F537DF"/>
    <w:rsid w:val="00FA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A57A686"/>
  <w15:chartTrackingRefBased/>
  <w15:docId w15:val="{9419768A-5419-4613-8E4B-88C5BD84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8" w:space="0" w:color="FCDBDB" w:themeColor="accent1" w:themeTint="33"/>
      </w:pBdr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semiHidden/>
    <w:unhideWhenUsed/>
    <w:pPr>
      <w:spacing w:before="600"/>
    </w:pPr>
  </w:style>
  <w:style w:type="character" w:styleId="PlaceholderText">
    <w:name w:val="Placeholder Text"/>
    <w:basedOn w:val="DefaultParagraphFont"/>
    <w:uiPriority w:val="99"/>
    <w:semiHidden/>
    <w:rPr>
      <w:color w:val="F24F4F" w:themeColor="accent1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sz w:val="28"/>
      <w:szCs w:val="28"/>
    </w:rPr>
  </w:style>
  <w:style w:type="paragraph" w:styleId="NoSpacing">
    <w:name w:val="No Spacing"/>
    <w:uiPriority w:val="1"/>
    <w:qFormat/>
    <w:pPr>
      <w:spacing w:before="60" w:after="0" w:line="240" w:lineRule="auto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i/>
      <w:i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TipTable">
    <w:name w:val="Tip Table"/>
    <w:basedOn w:val="Table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semiHidden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semiHidden/>
    <w:qFormat/>
    <w:pPr>
      <w:spacing w:before="160" w:after="160" w:line="240" w:lineRule="auto"/>
      <w:jc w:val="center"/>
    </w:p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SOWTable">
    <w:name w:val="SOW Table"/>
    <w:basedOn w:val="Table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table" w:customStyle="1" w:styleId="LayoutTable">
    <w:name w:val="Layout Table"/>
    <w:basedOn w:val="TableNormal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FormHeading">
    <w:name w:val="Form Heading"/>
    <w:basedOn w:val="Normal"/>
    <w:next w:val="Normal"/>
    <w:uiPriority w:val="2"/>
    <w:qFormat/>
    <w:pPr>
      <w:spacing w:before="80" w:after="60" w:line="240" w:lineRule="auto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Name">
    <w:name w:val="Name"/>
    <w:basedOn w:val="Normal"/>
    <w:uiPriority w:val="2"/>
    <w:qFormat/>
    <w:pPr>
      <w:spacing w:before="60" w:after="60" w:line="240" w:lineRule="auto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styleId="Strong">
    <w:name w:val="Strong"/>
    <w:basedOn w:val="DefaultParagraphFont"/>
    <w:uiPriority w:val="10"/>
    <w:unhideWhenUsed/>
    <w:qFormat/>
    <w:rPr>
      <w:b/>
      <w:bCs/>
    </w:rPr>
  </w:style>
  <w:style w:type="paragraph" w:styleId="Closing">
    <w:name w:val="Closing"/>
    <w:basedOn w:val="Normal"/>
    <w:link w:val="ClosingChar"/>
    <w:uiPriority w:val="11"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11"/>
  </w:style>
  <w:style w:type="table" w:customStyle="1" w:styleId="SignatureTable">
    <w:name w:val="Signature Table"/>
    <w:basedOn w:val="TableNormal"/>
    <w:uiPriority w:val="99"/>
    <w:pPr>
      <w:spacing w:after="0" w:line="240" w:lineRule="auto"/>
    </w:pPr>
    <w:tblPr/>
  </w:style>
  <w:style w:type="paragraph" w:styleId="ListBullet">
    <w:name w:val="List Bullet"/>
    <w:basedOn w:val="Normal"/>
    <w:uiPriority w:val="4"/>
    <w:unhideWhenUsed/>
    <w:qFormat/>
    <w:pPr>
      <w:numPr>
        <w:numId w:val="4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i/>
      <w:iCs/>
      <w:sz w:val="18"/>
      <w:szCs w:val="18"/>
    </w:rPr>
  </w:style>
  <w:style w:type="character" w:styleId="Hyperlink">
    <w:name w:val="Hyperlink"/>
    <w:rsid w:val="001A0E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s://policy.sheridanc.on.ca/dotNet/documents/?docid=917&amp;mode=view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cye\AppData\Roaming\Microsoft\Templates\Statement%20of%20Work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1932AF3A914B1BBABD1F9CCC65A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49CB37-4D32-41C4-AB64-817D4F681317}"/>
      </w:docPartPr>
      <w:docPartBody>
        <w:p w:rsidR="00753317" w:rsidRDefault="00AC5913">
          <w:pPr>
            <w:pStyle w:val="FF1932AF3A914B1BBABD1F9CCC65AB9C"/>
          </w:pPr>
          <w:r>
            <w:t>[Company Name]</w:t>
          </w:r>
        </w:p>
      </w:docPartBody>
    </w:docPart>
    <w:docPart>
      <w:docPartPr>
        <w:name w:val="336F2E3CB85246E185826A6B8B8AD2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DB689-EEB5-4995-ADB3-70409FB31AF9}"/>
      </w:docPartPr>
      <w:docPartBody>
        <w:p w:rsidR="00753317" w:rsidRDefault="00AC5913">
          <w:pPr>
            <w:pStyle w:val="336F2E3CB85246E185826A6B8B8AD2FD"/>
          </w:pPr>
          <w:r>
            <w:t>[Company Address]</w:t>
          </w:r>
          <w:r>
            <w:br/>
            <w:t>[City, ST  ZIP Code]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13"/>
    <w:rsid w:val="000D53BA"/>
    <w:rsid w:val="003E339A"/>
    <w:rsid w:val="00753317"/>
    <w:rsid w:val="00AC5913"/>
    <w:rsid w:val="00E0265B"/>
    <w:rsid w:val="00F3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1932AF3A914B1BBABD1F9CCC65AB9C">
    <w:name w:val="FF1932AF3A914B1BBABD1F9CCC65AB9C"/>
  </w:style>
  <w:style w:type="paragraph" w:customStyle="1" w:styleId="336F2E3CB85246E185826A6B8B8AD2FD">
    <w:name w:val="336F2E3CB85246E185826A6B8B8AD2FD"/>
  </w:style>
  <w:style w:type="character" w:styleId="PlaceholderText">
    <w:name w:val="Placeholder Text"/>
    <w:basedOn w:val="DefaultParagraphFont"/>
    <w:uiPriority w:val="99"/>
    <w:semiHidden/>
    <w:rPr>
      <w:color w:val="4472C4" w:themeColor="accent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
Team Name: The Bronze Medalists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57DCBC-E03C-4579-B6C3-0EB758F02A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215CB3-29B9-4458-AEC1-9DDBAEABA0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Statement of Work (Red design)</Template>
  <TotalTime>0</TotalTime>
  <Pages>6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SYST17796 TEAM PROJECT</Company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Dancy</dc:creator>
  <cp:keywords/>
  <dc:description/>
  <cp:lastModifiedBy>Omar</cp:lastModifiedBy>
  <cp:revision>2</cp:revision>
  <cp:lastPrinted>2022-05-18T21:22:00Z</cp:lastPrinted>
  <dcterms:created xsi:type="dcterms:W3CDTF">2022-05-18T21:26:00Z</dcterms:created>
  <dcterms:modified xsi:type="dcterms:W3CDTF">2022-05-18T21:26:00Z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TC039235949991</vt:lpwstr>
  </property>
</Properties>
</file>